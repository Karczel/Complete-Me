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00E15" w:rsidRPr="00E97BEC" w:rsidRDefault="00400E15">
      <w:pPr>
        <w:rPr>
          <w:sz w:val="12"/>
          <w:szCs w:val="12"/>
          <w:cs/>
          <w:lang w:val="en-US" w:bidi="th-TH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>
            <w:pPr>
              <w:rPr>
                <w:sz w:val="16"/>
                <w:szCs w:val="16"/>
              </w:rPr>
            </w:pPr>
          </w:p>
          <w:p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480D47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01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21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2025</w:t>
                  </w:r>
                </w:p>
                <w:p w:rsidR="00400E15" w:rsidRDefault="00480D47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proofErr w:type="spellStart"/>
                  <w:r>
                    <w:t>Nantawan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Paramapooti</w:t>
                  </w:r>
                  <w:proofErr w:type="spellEnd"/>
                </w:p>
              </w:tc>
            </w:tr>
          </w:tbl>
          <w:p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26292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mouse</w:t>
                  </w:r>
                </w:p>
              </w:tc>
            </w:tr>
          </w:tbl>
          <w:p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26292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Mouse click &amp; hold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26292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Picks up a puzzle piece.</w:t>
                  </w:r>
                </w:p>
              </w:tc>
            </w:tr>
          </w:tbl>
          <w:p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26292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Puzzle pieces appear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846FF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Around the center</w:t>
                  </w:r>
                  <w:r w:rsidR="0026292F">
                    <w:rPr>
                      <w:i/>
                      <w:color w:val="B7B7B7"/>
                    </w:rPr>
                    <w:t xml:space="preserve"> of</w:t>
                  </w:r>
                  <w:r w:rsidR="001B0804">
                    <w:rPr>
                      <w:i/>
                      <w:color w:val="B7B7B7"/>
                    </w:rPr>
                    <w:t xml:space="preserve"> the screen</w:t>
                  </w:r>
                </w:p>
              </w:tc>
            </w:tr>
          </w:tbl>
          <w:p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846FF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Complete the puzzle.</w:t>
                  </w:r>
                </w:p>
              </w:tc>
            </w:tr>
          </w:tbl>
          <w:p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846FF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</w:t>
                  </w:r>
                  <w:r w:rsidR="001B0804">
                    <w:rPr>
                      <w:i/>
                      <w:color w:val="B7B7B7"/>
                    </w:rPr>
                    <w:t>ound effects</w:t>
                  </w:r>
                  <w:r>
                    <w:rPr>
                      <w:i/>
                      <w:color w:val="B7B7B7"/>
                    </w:rPr>
                    <w:t xml:space="preserve"> when you pick up a piece or complete the puzzle</w:t>
                  </w:r>
                </w:p>
                <w:p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 effects</w:t>
                  </w:r>
                  <w:r w:rsidR="00846FFC">
                    <w:rPr>
                      <w:i/>
                      <w:color w:val="B7B7B7"/>
                    </w:rPr>
                    <w:t xml:space="preserve"> when you complete the puzzle</w:t>
                  </w:r>
                </w:p>
                <w:p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46FFC" w:rsidRDefault="00846FFC" w:rsidP="00846FFC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rPr>
                      <w:i/>
                      <w:color w:val="B7B7B7"/>
                    </w:rPr>
                  </w:pPr>
                  <w:r w:rsidRPr="00846FFC">
                    <w:rPr>
                      <w:i/>
                      <w:color w:val="B7B7B7"/>
                    </w:rPr>
                    <w:t>The puzzle piece will enlarge in a little while it was picked up</w:t>
                  </w:r>
                </w:p>
                <w:p w:rsidR="00846FFC" w:rsidRPr="00846FFC" w:rsidRDefault="00846FFC" w:rsidP="00846FFC">
                  <w:pPr>
                    <w:pStyle w:val="ListParagraph"/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Background music</w:t>
                  </w:r>
                </w:p>
              </w:tc>
            </w:tr>
          </w:tbl>
          <w:p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846FF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puzzle pieces become smaller with each level.</w:t>
                  </w:r>
                </w:p>
              </w:tc>
            </w:tr>
          </w:tbl>
          <w:p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0804" w:rsidRDefault="00846FF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Harder to complete the puzzle</w:t>
                  </w:r>
                </w:p>
              </w:tc>
            </w:tr>
          </w:tbl>
          <w:p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46FFC" w:rsidRPr="00846FFC" w:rsidRDefault="00846FFC" w:rsidP="00846FF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846FFC">
                    <w:rPr>
                      <w:i/>
                      <w:color w:val="B7B7B7"/>
                    </w:rPr>
                    <w:t>Player can change images of the puzzle</w:t>
                  </w:r>
                </w:p>
              </w:tc>
            </w:tr>
          </w:tbl>
          <w:p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8C703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</w:t>
                  </w:r>
                  <w:r w:rsidR="001B0804">
                    <w:rPr>
                      <w:i/>
                      <w:color w:val="B7B7B7"/>
                    </w:rPr>
                    <w:t>imer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</w:tbl>
          <w:p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846FF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The </w:t>
                  </w:r>
                  <w:r w:rsidR="008C703F">
                    <w:rPr>
                      <w:i/>
                      <w:color w:val="B7B7B7"/>
                    </w:rPr>
                    <w:t>user started the level.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8C703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Complete Me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8C703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You completed the puzzle pieces.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</w:pPr>
          </w:p>
        </w:tc>
      </w:tr>
    </w:tbl>
    <w:p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55DCB" w:rsidRDefault="00CA046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May reveal storytelling dialogue and animation after completed each level (10+2 levels</w:t>
                  </w:r>
                  <w:r w:rsidR="00006153">
                    <w:rPr>
                      <w:i/>
                      <w:color w:val="B7B7B7"/>
                    </w:rPr>
                    <w:t>)</w:t>
                  </w:r>
                </w:p>
                <w:p w:rsidR="00400E15" w:rsidRDefault="00855DC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Or non</w:t>
                  </w:r>
                  <w:r w:rsidR="00251562">
                    <w:rPr>
                      <w:i/>
                      <w:color w:val="B7B7B7"/>
                    </w:rPr>
                    <w:t>-</w:t>
                  </w:r>
                  <w:r>
                    <w:rPr>
                      <w:i/>
                      <w:color w:val="B7B7B7"/>
                    </w:rPr>
                    <w:t>story mode</w:t>
                  </w:r>
                  <w:r w:rsidR="00006153">
                    <w:rPr>
                      <w:i/>
                      <w:color w:val="B7B7B7"/>
                    </w:rPr>
                    <w:t>, show illustration into animated version after puzzle is finished</w:t>
                  </w:r>
                </w:p>
                <w:p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400E15" w:rsidRDefault="00400E15"/>
    <w:p w:rsidR="001B0804" w:rsidRPr="001B0804" w:rsidRDefault="001B0804">
      <w:pPr>
        <w:pStyle w:val="Heading1"/>
      </w:pPr>
      <w:bookmarkStart w:id="8" w:name="_dmrpokp0kt8q" w:colFirst="0" w:colLast="0"/>
      <w:bookmarkEnd w:id="8"/>
    </w:p>
    <w:p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A0093" w:rsidRPr="002A0093" w:rsidRDefault="00251562" w:rsidP="002A009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i/>
                      <w:color w:val="B7B7B7"/>
                    </w:rPr>
                  </w:pPr>
                  <w:r w:rsidRPr="00251562">
                    <w:rPr>
                      <w:i/>
                      <w:color w:val="B7B7B7"/>
                    </w:rPr>
                    <w:t>Fixed perspective basic 2D configuration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2A0093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01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25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51562" w:rsidRDefault="00251562" w:rsidP="0025156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i/>
                      <w:color w:val="B7B7B7"/>
                    </w:rPr>
                  </w:pPr>
                  <w:r w:rsidRPr="00251562">
                    <w:rPr>
                      <w:i/>
                      <w:color w:val="B7B7B7"/>
                    </w:rPr>
                    <w:t>Start button</w:t>
                  </w:r>
                </w:p>
                <w:p w:rsidR="00400E15" w:rsidRDefault="00251562" w:rsidP="0025156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i/>
                      <w:color w:val="B7B7B7"/>
                    </w:rPr>
                  </w:pPr>
                  <w:r w:rsidRPr="00251562">
                    <w:rPr>
                      <w:i/>
                      <w:color w:val="B7B7B7"/>
                    </w:rPr>
                    <w:t>Timer to record how long time was spent finishing this puzzle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2A0093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01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26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51562" w:rsidRPr="00251562" w:rsidRDefault="00251562" w:rsidP="00251562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i/>
                      <w:color w:val="B7B7B7"/>
                    </w:rPr>
                  </w:pPr>
                  <w:r w:rsidRPr="00251562">
                    <w:rPr>
                      <w:i/>
                      <w:color w:val="B7B7B7"/>
                    </w:rPr>
                    <w:t>Create puzzle pieces</w:t>
                  </w:r>
                </w:p>
                <w:p w:rsidR="00251562" w:rsidRPr="00251562" w:rsidRDefault="00251562" w:rsidP="00251562">
                  <w:pPr>
                    <w:widowControl w:val="0"/>
                    <w:numPr>
                      <w:ilvl w:val="1"/>
                      <w:numId w:val="1"/>
                    </w:numPr>
                    <w:spacing w:line="240" w:lineRule="auto"/>
                    <w:rPr>
                      <w:i/>
                      <w:color w:val="B7B7B7"/>
                    </w:rPr>
                  </w:pPr>
                  <w:r w:rsidRPr="00251562">
                    <w:rPr>
                      <w:i/>
                      <w:color w:val="B7B7B7"/>
                    </w:rPr>
                    <w:t>Slice planes into pieces</w:t>
                  </w:r>
                </w:p>
                <w:p w:rsidR="00251562" w:rsidRPr="00251562" w:rsidRDefault="00251562" w:rsidP="00251562">
                  <w:pPr>
                    <w:widowControl w:val="0"/>
                    <w:numPr>
                      <w:ilvl w:val="1"/>
                      <w:numId w:val="1"/>
                    </w:numPr>
                    <w:spacing w:line="240" w:lineRule="auto"/>
                    <w:rPr>
                      <w:i/>
                      <w:color w:val="B7B7B7"/>
                    </w:rPr>
                  </w:pPr>
                  <w:r w:rsidRPr="00251562">
                    <w:rPr>
                      <w:i/>
                      <w:color w:val="B7B7B7"/>
                    </w:rPr>
                    <w:t>Separate as elements of puzzle piece</w:t>
                  </w:r>
                </w:p>
                <w:p w:rsidR="00400E15" w:rsidRDefault="00251562" w:rsidP="00251562">
                  <w:pPr>
                    <w:widowControl w:val="0"/>
                    <w:numPr>
                      <w:ilvl w:val="1"/>
                      <w:numId w:val="1"/>
                    </w:numPr>
                    <w:spacing w:line="240" w:lineRule="auto"/>
                    <w:rPr>
                      <w:i/>
                      <w:color w:val="B7B7B7"/>
                    </w:rPr>
                  </w:pPr>
                  <w:r w:rsidRPr="00251562">
                    <w:rPr>
                      <w:i/>
                      <w:color w:val="B7B7B7"/>
                    </w:rPr>
                    <w:t>Put image on the plane</w:t>
                  </w:r>
                </w:p>
                <w:p w:rsidR="002A0093" w:rsidRPr="00251562" w:rsidRDefault="002A0093" w:rsidP="002A009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2D Border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2A0093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02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51562" w:rsidRPr="00251562" w:rsidRDefault="00251562" w:rsidP="0025156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i/>
                      <w:color w:val="B7B7B7"/>
                    </w:rPr>
                  </w:pPr>
                  <w:r w:rsidRPr="00251562">
                    <w:rPr>
                      <w:i/>
                      <w:color w:val="B7B7B7"/>
                    </w:rPr>
                    <w:t>Pick up</w:t>
                  </w:r>
                  <w:r>
                    <w:rPr>
                      <w:i/>
                      <w:color w:val="B7B7B7"/>
                    </w:rPr>
                    <w:t xml:space="preserve"> </w:t>
                  </w:r>
                  <w:r w:rsidRPr="00251562">
                    <w:rPr>
                      <w:i/>
                      <w:color w:val="B7B7B7"/>
                    </w:rPr>
                    <w:t>(click hold) and put down</w:t>
                  </w:r>
                  <w:r w:rsidR="00FC1595">
                    <w:rPr>
                      <w:i/>
                      <w:color w:val="B7B7B7"/>
                    </w:rPr>
                    <w:t xml:space="preserve"> </w:t>
                  </w:r>
                  <w:r w:rsidRPr="00251562">
                    <w:rPr>
                      <w:i/>
                      <w:color w:val="B7B7B7"/>
                    </w:rPr>
                    <w:t>(release click hold) puzzle piece</w:t>
                  </w:r>
                </w:p>
                <w:p w:rsidR="00251562" w:rsidRPr="00251562" w:rsidRDefault="00251562" w:rsidP="00251562">
                  <w:pPr>
                    <w:widowControl w:val="0"/>
                    <w:numPr>
                      <w:ilvl w:val="1"/>
                      <w:numId w:val="1"/>
                    </w:numPr>
                    <w:spacing w:line="240" w:lineRule="auto"/>
                    <w:rPr>
                      <w:i/>
                      <w:color w:val="B7B7B7"/>
                    </w:rPr>
                  </w:pPr>
                  <w:r w:rsidRPr="00251562">
                    <w:rPr>
                      <w:i/>
                      <w:color w:val="B7B7B7"/>
                    </w:rPr>
                    <w:t>Enlarge effect</w:t>
                  </w:r>
                </w:p>
                <w:p w:rsidR="00400E15" w:rsidRPr="00251562" w:rsidRDefault="00251562" w:rsidP="00251562">
                  <w:pPr>
                    <w:widowControl w:val="0"/>
                    <w:numPr>
                      <w:ilvl w:val="1"/>
                      <w:numId w:val="1"/>
                    </w:numPr>
                    <w:spacing w:line="240" w:lineRule="auto"/>
                    <w:rPr>
                      <w:i/>
                      <w:color w:val="B7B7B7"/>
                    </w:rPr>
                  </w:pPr>
                  <w:r w:rsidRPr="00251562">
                    <w:rPr>
                      <w:i/>
                      <w:color w:val="B7B7B7"/>
                    </w:rPr>
                    <w:t>Put down puzzle sound effect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2A0093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08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251562" w:rsidP="0025156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i/>
                      <w:color w:val="B7B7B7"/>
                    </w:rPr>
                  </w:pPr>
                  <w:r w:rsidRPr="00251562">
                    <w:rPr>
                      <w:i/>
                      <w:color w:val="B7B7B7"/>
                    </w:rPr>
                    <w:t>Finished puzzle celebration effects</w:t>
                  </w:r>
                </w:p>
                <w:p w:rsidR="00A5519D" w:rsidRPr="00A5519D" w:rsidRDefault="00251562" w:rsidP="00A5519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i/>
                      <w:color w:val="B7B7B7"/>
                    </w:rPr>
                  </w:pPr>
                  <w:r w:rsidRPr="00251562">
                    <w:rPr>
                      <w:i/>
                      <w:color w:val="B7B7B7"/>
                    </w:rPr>
                    <w:t>Restart button</w:t>
                  </w:r>
                  <w:r w:rsidR="00A5519D">
                    <w:rPr>
                      <w:i/>
                      <w:color w:val="B7B7B7"/>
                    </w:rPr>
                    <w:t xml:space="preserve"> (include the time</w:t>
                  </w:r>
                  <w:r w:rsidR="00A5519D" w:rsidRPr="00A5519D">
                    <w:rPr>
                      <w:i/>
                      <w:color w:val="B7B7B7"/>
                    </w:rPr>
                    <w:t>)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2A0093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09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F708E6" w:rsidRDefault="001B0804" w:rsidP="00F708E6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251562" w:rsidRPr="00251562" w:rsidRDefault="00251562" w:rsidP="00F708E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Declutter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2A0093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09</w:t>
                  </w:r>
                </w:p>
              </w:tc>
            </w:tr>
          </w:tbl>
          <w:p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:rsidR="00D67C21" w:rsidRDefault="00D67C21" w:rsidP="006044E0"/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F708E6" w:rsidTr="0015466C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F708E6" w:rsidRDefault="00F708E6" w:rsidP="0015466C">
            <w:pPr>
              <w:widowControl w:val="0"/>
              <w:spacing w:line="240" w:lineRule="auto"/>
              <w:jc w:val="right"/>
              <w:rPr>
                <w:b/>
              </w:rPr>
            </w:pPr>
            <w:bookmarkStart w:id="12" w:name="_3ukp1qr5xcjr" w:colFirst="0" w:colLast="0"/>
            <w:bookmarkEnd w:id="12"/>
            <w:r>
              <w:rPr>
                <w:b/>
              </w:rPr>
              <w:t>Future</w:t>
            </w:r>
          </w:p>
          <w:p w:rsidR="00F708E6" w:rsidRDefault="00F708E6" w:rsidP="0015466C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Project</w:t>
            </w:r>
          </w:p>
          <w:p w:rsidR="00F708E6" w:rsidRDefault="00F708E6" w:rsidP="0015466C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8E6" w:rsidRDefault="00F708E6" w:rsidP="0015466C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F708E6" w:rsidTr="0015466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708E6" w:rsidRDefault="00F708E6" w:rsidP="0015466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Story mode</w:t>
                  </w:r>
                </w:p>
                <w:p w:rsidR="00F708E6" w:rsidRDefault="00F708E6" w:rsidP="0015466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Changed interface after finished story mode</w:t>
                  </w:r>
                </w:p>
                <w:p w:rsidR="00F708E6" w:rsidRDefault="00F708E6" w:rsidP="0015466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Dialogue box</w:t>
                  </w:r>
                </w:p>
                <w:p w:rsidR="00F708E6" w:rsidRDefault="00F708E6" w:rsidP="0015466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Story Animated finished piece --- breaks out of the canvas to reach the player screen</w:t>
                  </w:r>
                </w:p>
                <w:p w:rsidR="00F708E6" w:rsidRDefault="00F708E6" w:rsidP="0015466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Click to talk with the character from story mode</w:t>
                  </w:r>
                </w:p>
                <w:p w:rsidR="00F708E6" w:rsidRDefault="00F708E6" w:rsidP="0015466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Animated illustrations after finished in free mode</w:t>
                  </w:r>
                </w:p>
                <w:p w:rsidR="00F708E6" w:rsidRDefault="00F708E6" w:rsidP="0015466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251562">
                    <w:rPr>
                      <w:i/>
                      <w:color w:val="B7B7B7"/>
                    </w:rPr>
                    <w:lastRenderedPageBreak/>
                    <w:t>Intro page</w:t>
                  </w:r>
                </w:p>
                <w:p w:rsidR="00F708E6" w:rsidRDefault="00F708E6" w:rsidP="0015466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251562">
                    <w:rPr>
                      <w:i/>
                      <w:color w:val="B7B7B7"/>
                    </w:rPr>
                    <w:t>Start button</w:t>
                  </w:r>
                </w:p>
                <w:p w:rsidR="00F708E6" w:rsidRDefault="00F708E6" w:rsidP="0015466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251562">
                    <w:rPr>
                      <w:i/>
                      <w:color w:val="B7B7B7"/>
                    </w:rPr>
                    <w:t>Pause button</w:t>
                  </w:r>
                </w:p>
                <w:p w:rsidR="00F708E6" w:rsidRDefault="00F708E6" w:rsidP="0015466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251562">
                    <w:rPr>
                      <w:i/>
                      <w:color w:val="B7B7B7"/>
                    </w:rPr>
                    <w:t>Exit</w:t>
                  </w:r>
                  <w:r>
                    <w:rPr>
                      <w:i/>
                      <w:color w:val="B7B7B7"/>
                    </w:rPr>
                    <w:t xml:space="preserve"> (return to Intro scene)</w:t>
                  </w:r>
                </w:p>
                <w:p w:rsidR="00F708E6" w:rsidRDefault="00F708E6" w:rsidP="0015466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251562">
                    <w:rPr>
                      <w:i/>
                      <w:color w:val="B7B7B7"/>
                    </w:rPr>
                    <w:t>Levels page (Page to select different scenes)</w:t>
                  </w:r>
                </w:p>
                <w:p w:rsidR="00F708E6" w:rsidRPr="00251562" w:rsidRDefault="00F708E6" w:rsidP="0015466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251562">
                    <w:rPr>
                      <w:i/>
                      <w:color w:val="B7B7B7"/>
                    </w:rPr>
                    <w:t>Save Progress (how far are levels unlocked?)</w:t>
                  </w:r>
                </w:p>
              </w:tc>
            </w:tr>
          </w:tbl>
          <w:p w:rsidR="00F708E6" w:rsidRDefault="00F708E6" w:rsidP="0015466C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708E6" w:rsidRDefault="00F708E6" w:rsidP="0015466C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F708E6" w:rsidTr="0015466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708E6" w:rsidRDefault="00F708E6" w:rsidP="0015466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  <w:r w:rsidR="002A0093">
                    <w:rPr>
                      <w:i/>
                      <w:color w:val="B7B7B7"/>
                    </w:rPr>
                    <w:br/>
                    <w:t>(separate next publish)</w:t>
                  </w:r>
                </w:p>
              </w:tc>
            </w:tr>
          </w:tbl>
          <w:p w:rsidR="00F708E6" w:rsidRDefault="00F708E6" w:rsidP="0015466C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:rsidR="00F708E6" w:rsidRPr="004C5841" w:rsidRDefault="00F708E6">
      <w:pPr>
        <w:pStyle w:val="Heading1"/>
        <w:rPr>
          <w:lang w:val="en-US" w:bidi="th-TH"/>
        </w:rPr>
      </w:pPr>
    </w:p>
    <w:p w:rsidR="00400E15" w:rsidRDefault="001B0804">
      <w:pPr>
        <w:pStyle w:val="Heading1"/>
      </w:pPr>
      <w:r>
        <w:t>Project Sketch</w:t>
      </w:r>
    </w:p>
    <w:p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00E15" w:rsidRDefault="00011FD2" w:rsidP="00011FD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372100" cy="2931795"/>
                                  <wp:effectExtent l="0" t="0" r="0" b="1905"/>
                                  <wp:docPr id="56113170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1131705" name="Picture 561131705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72100" cy="2931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&#13;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400E15" w:rsidRDefault="00011FD2" w:rsidP="00011FD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372100" cy="2931795"/>
                            <wp:effectExtent l="0" t="0" r="0" b="1905"/>
                            <wp:docPr id="56113170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61131705" name="Picture 561131705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72100" cy="2931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bin">
    <w:altName w:val="Calibri"/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00F9D"/>
    <w:multiLevelType w:val="hybridMultilevel"/>
    <w:tmpl w:val="0722FC36"/>
    <w:lvl w:ilvl="0" w:tplc="B70CDA80">
      <w:start w:val="63"/>
      <w:numFmt w:val="bullet"/>
      <w:lvlText w:val="-"/>
      <w:lvlJc w:val="left"/>
      <w:pPr>
        <w:ind w:left="720" w:hanging="360"/>
      </w:pPr>
      <w:rPr>
        <w:rFonts w:ascii="Cabin" w:eastAsia="Cabin" w:hAnsi="Cabin" w:cs="Cab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92345888">
    <w:abstractNumId w:val="1"/>
  </w:num>
  <w:num w:numId="2" w16cid:durableId="813717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attachedTemplate r:id="rId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D47"/>
    <w:rsid w:val="00006153"/>
    <w:rsid w:val="00011FD2"/>
    <w:rsid w:val="001B0804"/>
    <w:rsid w:val="001B79F0"/>
    <w:rsid w:val="00251562"/>
    <w:rsid w:val="0026292F"/>
    <w:rsid w:val="002A0093"/>
    <w:rsid w:val="00400E15"/>
    <w:rsid w:val="00480D47"/>
    <w:rsid w:val="004C5841"/>
    <w:rsid w:val="006044E0"/>
    <w:rsid w:val="007674FE"/>
    <w:rsid w:val="007F06A3"/>
    <w:rsid w:val="00846FFC"/>
    <w:rsid w:val="00855DCB"/>
    <w:rsid w:val="008C703F"/>
    <w:rsid w:val="00A5519D"/>
    <w:rsid w:val="00C06F2A"/>
    <w:rsid w:val="00CA0461"/>
    <w:rsid w:val="00D67C21"/>
    <w:rsid w:val="00E57DF2"/>
    <w:rsid w:val="00E97BEC"/>
    <w:rsid w:val="00F708E6"/>
    <w:rsid w:val="00FC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243AAE-DCAB-5F4B-8179-F4318C593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46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rczel/Library/Group%20Containers/UBF8T346G9.Office/User%20Content.localized/Templates.localized/Project%20Design%20Doc%20Uni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Design Doc Unity.dotx</Template>
  <TotalTime>9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Nantawan Paramapooti</cp:lastModifiedBy>
  <cp:revision>3</cp:revision>
  <dcterms:created xsi:type="dcterms:W3CDTF">2025-01-24T12:44:00Z</dcterms:created>
  <dcterms:modified xsi:type="dcterms:W3CDTF">2025-01-24T13:39:00Z</dcterms:modified>
</cp:coreProperties>
</file>